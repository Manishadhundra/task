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7F47" w14:textId="77777777" w:rsidR="00384329" w:rsidRDefault="005E47C5">
      <w:pPr>
        <w:jc w:val="center"/>
        <w:rPr>
          <w:color w:val="000000"/>
          <w:sz w:val="48"/>
          <w:szCs w:val="48"/>
          <w:lang w:val="en-US"/>
        </w:rPr>
      </w:pPr>
      <w:r>
        <w:rPr>
          <w:color w:val="000000"/>
          <w:sz w:val="48"/>
          <w:szCs w:val="48"/>
          <w:lang w:val="en-US"/>
        </w:rPr>
        <w:t>Technical task</w:t>
      </w:r>
    </w:p>
    <w:p w14:paraId="36B77F48" w14:textId="77777777" w:rsidR="00384329" w:rsidRDefault="005E47C5">
      <w:pPr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1.In this task I have just created the ec2 instance by using terraform and I have attached below, and in this ec2 instance I have installed docker,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Minikube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by using following commands.</w:t>
      </w:r>
    </w:p>
    <w:p w14:paraId="36B77F49" w14:textId="77777777" w:rsidR="00384329" w:rsidRDefault="005E47C5">
      <w:pPr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curl -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fsSL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https://download.docker.com/linux/ubuntu/gpg |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sudo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gpg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--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dearmor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-o /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usr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/share/keyrings/docker-archive-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keyring.gpg</w:t>
      </w:r>
      <w:proofErr w:type="spellEnd"/>
    </w:p>
    <w:p w14:paraId="36B77F4A" w14:textId="77777777" w:rsidR="00384329" w:rsidRDefault="005E47C5">
      <w:pPr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echo \</w:t>
      </w:r>
    </w:p>
    <w:p w14:paraId="36B77F4B" w14:textId="77777777" w:rsidR="00384329" w:rsidRDefault="005E47C5">
      <w:pPr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 "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en-US"/>
        </w:rPr>
        <w:t>deb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[arch=$(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dpkg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--print-architecture) signed-by=/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usr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/share/keyrings/docker-archive-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keyring.gpg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] https://download.docker.com/linux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/ubuntu \</w:t>
      </w:r>
    </w:p>
    <w:p w14:paraId="36B77F4C" w14:textId="77777777" w:rsidR="00384329" w:rsidRDefault="005E47C5">
      <w:pPr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 $(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lsb_release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-cs) stable" |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sudo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tee /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/apt/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sources.list.d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docker.list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&gt; /dev/null</w:t>
      </w:r>
    </w:p>
    <w:p w14:paraId="36B77F4D" w14:textId="77777777" w:rsidR="00384329" w:rsidRDefault="005E47C5">
      <w:pPr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sudo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apt-get update</w:t>
      </w:r>
    </w:p>
    <w:p w14:paraId="36B77F4E" w14:textId="77777777" w:rsidR="00384329" w:rsidRDefault="005E47C5">
      <w:pPr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sudo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apt-get install docker-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docker-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-cli containerd.io</w:t>
      </w:r>
    </w:p>
    <w:p w14:paraId="36B77F4F" w14:textId="77777777" w:rsidR="00384329" w:rsidRDefault="005E47C5">
      <w:pPr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curl -LO https://storage.googleapis.com/minikube/releases/latest/minikube_lates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t_amd64.deb</w:t>
      </w:r>
    </w:p>
    <w:p w14:paraId="36B77F50" w14:textId="77777777" w:rsidR="00384329" w:rsidRDefault="005E47C5">
      <w:pPr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sudo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dpkg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-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minikube_latest_amd64.deb</w:t>
      </w:r>
    </w:p>
    <w:p w14:paraId="36B77F51" w14:textId="77777777" w:rsidR="00384329" w:rsidRDefault="005E47C5">
      <w:pPr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minikube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start --nodes 2 -p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multinode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-demo</w:t>
      </w:r>
    </w:p>
    <w:p w14:paraId="36B77F52" w14:textId="77777777" w:rsidR="00384329" w:rsidRDefault="005E47C5">
      <w:pPr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curl -LO https://dl.k8s.io/release/v1.23.0/bin/linux/amd64/kubectl</w:t>
      </w:r>
    </w:p>
    <w:p w14:paraId="36B77F53" w14:textId="77777777" w:rsidR="00384329" w:rsidRDefault="005E47C5">
      <w:pPr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udo install -o root -g root -m 0755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kubectl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/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usr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>/local/bin/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kubectl</w:t>
      </w:r>
      <w:proofErr w:type="spellEnd"/>
    </w:p>
    <w:p w14:paraId="36B77F54" w14:textId="77777777" w:rsidR="00384329" w:rsidRDefault="005E47C5">
      <w:pPr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kubectl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version –client</w:t>
      </w:r>
    </w:p>
    <w:p w14:paraId="36B77F55" w14:textId="77777777" w:rsidR="00384329" w:rsidRDefault="005E47C5">
      <w:r>
        <w:rPr>
          <w:rFonts w:ascii="Times New Roman" w:hAnsi="Times New Roman"/>
          <w:color w:val="000000"/>
          <w:sz w:val="24"/>
          <w:szCs w:val="24"/>
          <w:lang w:val="en-US"/>
        </w:rPr>
        <w:t>2.Af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ter that I set up the Node.js application by creating the file index.js, by using the command </w:t>
      </w:r>
      <w:r>
        <w:rPr>
          <w:rFonts w:ascii="Times New Roman" w:hAnsi="Times New Roman"/>
          <w:color w:val="000000"/>
          <w:sz w:val="24"/>
          <w:szCs w:val="24"/>
        </w:rPr>
        <w:t>node index.js the server will start.</w:t>
      </w:r>
    </w:p>
    <w:p w14:paraId="36B77F56" w14:textId="77777777" w:rsidR="00384329" w:rsidRDefault="005E47C5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 after the second step I set up the express package setup by creating the file server.js</w:t>
      </w:r>
    </w:p>
    <w:p w14:paraId="36B77F57" w14:textId="77777777" w:rsidR="00384329" w:rsidRDefault="005E47C5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4. now I have created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Dockerfile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to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dockerizing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the RESTful Node.js Express application.</w:t>
      </w:r>
    </w:p>
    <w:p w14:paraId="36B77F58" w14:textId="77777777" w:rsidR="00384329" w:rsidRDefault="005E47C5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This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Dockerfile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uses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npm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to install modules in our RESTful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application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so I set up the docker-compose configuration file that we’ll use to launch the Node.js Express application</w:t>
      </w:r>
    </w:p>
    <w:p w14:paraId="36B77F59" w14:textId="77777777" w:rsidR="00384329" w:rsidRDefault="005E47C5">
      <w:r>
        <w:rPr>
          <w:rFonts w:ascii="Times New Roman" w:hAnsi="Times New Roman"/>
          <w:color w:val="000000"/>
          <w:sz w:val="24"/>
          <w:szCs w:val="24"/>
        </w:rPr>
        <w:t xml:space="preserve">After this </w:t>
      </w:r>
      <w:r>
        <w:rPr>
          <w:rFonts w:ascii="Times New Roman" w:hAnsi="Times New Roman"/>
          <w:color w:val="000000"/>
          <w:sz w:val="24"/>
          <w:szCs w:val="24"/>
        </w:rPr>
        <w:t xml:space="preserve">I </w:t>
      </w:r>
      <w:r>
        <w:rPr>
          <w:rFonts w:ascii="Times New Roman" w:hAnsi="Times New Roman"/>
          <w:color w:val="000000"/>
        </w:rPr>
        <w:t xml:space="preserve">Setup YAML service to deploy </w:t>
      </w:r>
      <w:proofErr w:type="spellStart"/>
      <w:r>
        <w:rPr>
          <w:rFonts w:ascii="Times New Roman" w:hAnsi="Times New Roman"/>
          <w:color w:val="000000"/>
        </w:rPr>
        <w:t>Dockerized</w:t>
      </w:r>
      <w:proofErr w:type="spellEnd"/>
      <w:r>
        <w:rPr>
          <w:rFonts w:ascii="Times New Roman" w:hAnsi="Times New Roman"/>
          <w:color w:val="000000"/>
        </w:rPr>
        <w:t xml:space="preserve"> Node.js Express application by creating the file </w:t>
      </w:r>
      <w:proofErr w:type="spellStart"/>
      <w:proofErr w:type="gramStart"/>
      <w:r>
        <w:rPr>
          <w:rFonts w:ascii="Times New Roman" w:hAnsi="Times New Roman"/>
          <w:color w:val="000000"/>
        </w:rPr>
        <w:t>service,yaml</w:t>
      </w:r>
      <w:proofErr w:type="spellEnd"/>
      <w:proofErr w:type="gramEnd"/>
    </w:p>
    <w:p w14:paraId="36B77F5A" w14:textId="77777777" w:rsidR="00384329" w:rsidRDefault="005E47C5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After this I have created </w:t>
      </w:r>
      <w:proofErr w:type="gramStart"/>
      <w:r>
        <w:rPr>
          <w:rFonts w:ascii="Times New Roman" w:hAnsi="Times New Roman"/>
          <w:color w:val="000000"/>
        </w:rPr>
        <w:t>the  new</w:t>
      </w:r>
      <w:proofErr w:type="gramEnd"/>
      <w:r>
        <w:rPr>
          <w:rFonts w:ascii="Times New Roman" w:hAnsi="Times New Roman"/>
          <w:color w:val="000000"/>
        </w:rPr>
        <w:t xml:space="preserve"> file called </w:t>
      </w:r>
      <w:proofErr w:type="spellStart"/>
      <w:r>
        <w:rPr>
          <w:rFonts w:ascii="Times New Roman" w:hAnsi="Times New Roman"/>
          <w:color w:val="000000"/>
        </w:rPr>
        <w:t>deployment.yaml</w:t>
      </w:r>
      <w:proofErr w:type="spellEnd"/>
      <w:r>
        <w:rPr>
          <w:rFonts w:ascii="Times New Roman" w:hAnsi="Times New Roman"/>
          <w:color w:val="000000"/>
        </w:rPr>
        <w:t>. This file will deploy the application to the Kubernetes engine.</w:t>
      </w:r>
    </w:p>
    <w:p w14:paraId="36B77F5B" w14:textId="77777777" w:rsidR="00384329" w:rsidRDefault="005E47C5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Service - The </w:t>
      </w:r>
      <w:r>
        <w:rPr>
          <w:rFonts w:ascii="Times New Roman" w:hAnsi="Times New Roman"/>
          <w:color w:val="000000"/>
        </w:rPr>
        <w:t>service acts as the load balancer. A load balancer is used to distribute requests to the various available servers.</w:t>
      </w:r>
    </w:p>
    <w:p w14:paraId="36B77F5C" w14:textId="77777777" w:rsidR="00384329" w:rsidRDefault="005E47C5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Deployment will act as the intended application. The user request hits the load balancer, then the load balancer distributes the request by </w:t>
      </w:r>
      <w:r>
        <w:rPr>
          <w:rFonts w:ascii="Times New Roman" w:hAnsi="Times New Roman"/>
          <w:color w:val="000000"/>
        </w:rPr>
        <w:t xml:space="preserve">creating the number of replicas defined in the </w:t>
      </w:r>
      <w:proofErr w:type="spellStart"/>
      <w:r>
        <w:rPr>
          <w:rFonts w:ascii="Times New Roman" w:hAnsi="Times New Roman"/>
          <w:color w:val="000000"/>
        </w:rPr>
        <w:t>deployment.yaml</w:t>
      </w:r>
      <w:proofErr w:type="spellEnd"/>
      <w:r>
        <w:rPr>
          <w:rFonts w:ascii="Times New Roman" w:hAnsi="Times New Roman"/>
          <w:color w:val="000000"/>
        </w:rPr>
        <w:t xml:space="preserve"> file. For example, in our case, we have five replicas for scalability, meaning that we will have 5 instances running at a time.</w:t>
      </w:r>
    </w:p>
    <w:p w14:paraId="36B77F5D" w14:textId="77777777" w:rsidR="00384329" w:rsidRDefault="005E47C5">
      <w:pPr>
        <w:numPr>
          <w:ilvl w:val="0"/>
          <w:numId w:val="1"/>
        </w:numPr>
        <w:tabs>
          <w:tab w:val="left" w:pos="0"/>
          <w:tab w:val="left" w:pos="36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The </w:t>
      </w:r>
      <w:proofErr w:type="spellStart"/>
      <w:r>
        <w:rPr>
          <w:rFonts w:ascii="Times New Roman" w:hAnsi="Times New Roman"/>
          <w:color w:val="000000"/>
        </w:rPr>
        <w:t>deployment.yaml</w:t>
      </w:r>
      <w:proofErr w:type="spellEnd"/>
      <w:r>
        <w:rPr>
          <w:rFonts w:ascii="Times New Roman" w:hAnsi="Times New Roman"/>
          <w:color w:val="000000"/>
        </w:rPr>
        <w:t xml:space="preserve"> file is connected to the Docker image created</w:t>
      </w:r>
      <w:r>
        <w:rPr>
          <w:rFonts w:ascii="Times New Roman" w:hAnsi="Times New Roman"/>
          <w:color w:val="000000"/>
        </w:rPr>
        <w:t xml:space="preserve"> earlier, therefore, to deploy the application to the Kubernetes cluster, we use the Docker image. The image will automatically create containers for the application when we deploy the application.</w:t>
      </w:r>
    </w:p>
    <w:p w14:paraId="36B77F5E" w14:textId="77777777" w:rsidR="00384329" w:rsidRDefault="00384329">
      <w:pPr>
        <w:rPr>
          <w:rFonts w:ascii="Times New Roman" w:hAnsi="Times New Roman"/>
          <w:b/>
          <w:bCs/>
          <w:color w:val="000000"/>
        </w:rPr>
      </w:pPr>
    </w:p>
    <w:p w14:paraId="36B77F5F" w14:textId="77777777" w:rsidR="00384329" w:rsidRDefault="00384329">
      <w:pPr>
        <w:rPr>
          <w:rFonts w:ascii="Times New Roman" w:hAnsi="Times New Roman"/>
          <w:color w:val="000000"/>
          <w:sz w:val="24"/>
          <w:szCs w:val="24"/>
        </w:rPr>
      </w:pPr>
    </w:p>
    <w:p w14:paraId="36B77F60" w14:textId="77777777" w:rsidR="00384329" w:rsidRDefault="00384329">
      <w:pPr>
        <w:rPr>
          <w:rFonts w:ascii="Times New Roman" w:hAnsi="Times New Roman"/>
          <w:color w:val="000000"/>
          <w:sz w:val="24"/>
          <w:szCs w:val="24"/>
        </w:rPr>
      </w:pPr>
    </w:p>
    <w:p w14:paraId="36B77F61" w14:textId="77777777" w:rsidR="00384329" w:rsidRDefault="00384329">
      <w:pPr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6B77F62" w14:textId="77777777" w:rsidR="00384329" w:rsidRDefault="00384329">
      <w:pPr>
        <w:rPr>
          <w:color w:val="000000"/>
          <w:sz w:val="24"/>
          <w:szCs w:val="24"/>
          <w:lang w:val="en-US"/>
        </w:rPr>
      </w:pPr>
    </w:p>
    <w:sectPr w:rsidR="00384329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77F4B" w14:textId="77777777" w:rsidR="00000000" w:rsidRDefault="005E47C5">
      <w:pPr>
        <w:spacing w:after="0" w:line="240" w:lineRule="auto"/>
      </w:pPr>
      <w:r>
        <w:separator/>
      </w:r>
    </w:p>
  </w:endnote>
  <w:endnote w:type="continuationSeparator" w:id="0">
    <w:p w14:paraId="36B77F4D" w14:textId="77777777" w:rsidR="00000000" w:rsidRDefault="005E4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77F47" w14:textId="77777777" w:rsidR="00000000" w:rsidRDefault="005E47C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6B77F49" w14:textId="77777777" w:rsidR="00000000" w:rsidRDefault="005E47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FBB"/>
    <w:multiLevelType w:val="multilevel"/>
    <w:tmpl w:val="F7E47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84329"/>
    <w:rsid w:val="00384329"/>
    <w:rsid w:val="005E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7F47"/>
  <w15:docId w15:val="{7EF85249-E71C-482C-B323-54526E70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  <w:style w:type="paragraph" w:styleId="HTMLPreformatted">
    <w:name w:val="HTML Preformatted"/>
    <w:basedOn w:val="Normal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Times New Roman"/>
      <w:color w:val="1F376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revision>2</cp:revision>
  <dcterms:created xsi:type="dcterms:W3CDTF">2022-03-17T20:31:00Z</dcterms:created>
  <dcterms:modified xsi:type="dcterms:W3CDTF">2022-03-17T20:31:00Z</dcterms:modified>
</cp:coreProperties>
</file>